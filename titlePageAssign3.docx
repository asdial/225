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497" w:rsidRDefault="00EC5497" w:rsidP="00CC7BBB">
      <w:pPr>
        <w:jc w:val="center"/>
        <w:rPr>
          <w:sz w:val="32"/>
          <w:szCs w:val="32"/>
        </w:rPr>
      </w:pPr>
    </w:p>
    <w:p w:rsidR="00CC7BBB" w:rsidRDefault="00CC7BBB" w:rsidP="00CC7BBB">
      <w:pPr>
        <w:jc w:val="center"/>
        <w:rPr>
          <w:sz w:val="32"/>
          <w:szCs w:val="32"/>
        </w:rPr>
      </w:pPr>
    </w:p>
    <w:p w:rsidR="00CC7BBB" w:rsidRDefault="00CC7BBB" w:rsidP="00CC7BBB">
      <w:pPr>
        <w:jc w:val="center"/>
        <w:rPr>
          <w:sz w:val="32"/>
          <w:szCs w:val="32"/>
        </w:rPr>
      </w:pPr>
    </w:p>
    <w:p w:rsidR="00CC7BBB" w:rsidRPr="00CC7BBB" w:rsidRDefault="00CC7BBB" w:rsidP="00CC7BB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C7BBB" w:rsidRPr="00CC7BBB" w:rsidRDefault="00CC7BBB" w:rsidP="00CC7B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CC7BBB">
        <w:rPr>
          <w:rFonts w:ascii="Times New Roman" w:hAnsi="Times New Roman" w:cs="Times New Roman"/>
          <w:b/>
          <w:sz w:val="44"/>
          <w:szCs w:val="44"/>
        </w:rPr>
        <w:t>Cmpt</w:t>
      </w:r>
      <w:proofErr w:type="spellEnd"/>
      <w:r w:rsidRPr="00CC7BBB">
        <w:rPr>
          <w:rFonts w:ascii="Times New Roman" w:hAnsi="Times New Roman" w:cs="Times New Roman"/>
          <w:b/>
          <w:sz w:val="44"/>
          <w:szCs w:val="44"/>
        </w:rPr>
        <w:t xml:space="preserve"> 225 </w:t>
      </w:r>
    </w:p>
    <w:p w:rsidR="00CC7BBB" w:rsidRDefault="00CE0ECF" w:rsidP="00CC7B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Assignment 3</w:t>
      </w:r>
    </w:p>
    <w:p w:rsidR="0056725D" w:rsidRPr="00CC7BBB" w:rsidRDefault="0056725D" w:rsidP="00CC7B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Amandeep Dial: 301266210</w:t>
      </w:r>
    </w:p>
    <w:p w:rsidR="00CC7BBB" w:rsidRPr="00CC7BBB" w:rsidRDefault="00CC7BBB" w:rsidP="0056725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CC7BBB">
        <w:rPr>
          <w:rFonts w:ascii="Times New Roman" w:hAnsi="Times New Roman" w:cs="Times New Roman"/>
          <w:b/>
          <w:sz w:val="44"/>
          <w:szCs w:val="44"/>
        </w:rPr>
        <w:t>Aaftab</w:t>
      </w:r>
      <w:proofErr w:type="spellEnd"/>
      <w:r w:rsidRPr="00CC7BBB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CC7BBB">
        <w:rPr>
          <w:rFonts w:ascii="Times New Roman" w:hAnsi="Times New Roman" w:cs="Times New Roman"/>
          <w:b/>
          <w:sz w:val="44"/>
          <w:szCs w:val="44"/>
        </w:rPr>
        <w:t>Jandeer</w:t>
      </w:r>
      <w:proofErr w:type="spellEnd"/>
      <w:r w:rsidR="0056725D">
        <w:rPr>
          <w:rFonts w:ascii="Times New Roman" w:hAnsi="Times New Roman" w:cs="Times New Roman"/>
          <w:b/>
          <w:sz w:val="44"/>
          <w:szCs w:val="44"/>
        </w:rPr>
        <w:t xml:space="preserve">: </w:t>
      </w:r>
      <w:r w:rsidR="0056725D" w:rsidRPr="00CC7BBB">
        <w:rPr>
          <w:rFonts w:ascii="Times New Roman" w:hAnsi="Times New Roman" w:cs="Times New Roman"/>
          <w:b/>
          <w:sz w:val="44"/>
          <w:szCs w:val="44"/>
        </w:rPr>
        <w:t>301169437</w:t>
      </w:r>
    </w:p>
    <w:p w:rsidR="00CC7BBB" w:rsidRPr="00CC7BBB" w:rsidRDefault="00CC7BBB" w:rsidP="00CC7B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C7BBB">
        <w:rPr>
          <w:rFonts w:ascii="Times New Roman" w:hAnsi="Times New Roman" w:cs="Times New Roman"/>
          <w:b/>
          <w:sz w:val="44"/>
          <w:szCs w:val="44"/>
        </w:rPr>
        <w:t>Geoffrey Tien</w:t>
      </w:r>
    </w:p>
    <w:p w:rsidR="00CC7BBB" w:rsidRDefault="00CC7BBB" w:rsidP="00CC7BBB">
      <w:pPr>
        <w:jc w:val="center"/>
        <w:rPr>
          <w:sz w:val="32"/>
          <w:szCs w:val="32"/>
        </w:rPr>
      </w:pPr>
    </w:p>
    <w:p w:rsidR="00CE0ECF" w:rsidRDefault="00CE0ECF" w:rsidP="00CC7BBB">
      <w:pPr>
        <w:jc w:val="center"/>
        <w:rPr>
          <w:sz w:val="32"/>
          <w:szCs w:val="32"/>
        </w:rPr>
      </w:pPr>
    </w:p>
    <w:p w:rsidR="00CE0ECF" w:rsidRDefault="00CE0ECF" w:rsidP="00CC7BBB">
      <w:pPr>
        <w:jc w:val="center"/>
        <w:rPr>
          <w:sz w:val="32"/>
          <w:szCs w:val="32"/>
        </w:rPr>
      </w:pPr>
    </w:p>
    <w:p w:rsidR="00CE0ECF" w:rsidRDefault="00CE0ECF" w:rsidP="00CE0ECF">
      <w:pPr>
        <w:rPr>
          <w:sz w:val="24"/>
          <w:szCs w:val="32"/>
        </w:rPr>
      </w:pPr>
      <w:r>
        <w:rPr>
          <w:sz w:val="24"/>
          <w:szCs w:val="32"/>
        </w:rPr>
        <w:t>The reference video link provided below is what we used in order to learn the Shell sort algorithm:</w:t>
      </w:r>
      <w:r>
        <w:rPr>
          <w:sz w:val="24"/>
          <w:szCs w:val="32"/>
        </w:rPr>
        <w:tab/>
      </w:r>
      <w:r w:rsidRPr="00CE0ECF">
        <w:rPr>
          <w:sz w:val="24"/>
          <w:szCs w:val="32"/>
        </w:rPr>
        <w:t>https://www.youtube.com/watch?v=M9YCh-ZeC7Y</w:t>
      </w:r>
    </w:p>
    <w:p w:rsidR="00CE0ECF" w:rsidRPr="00CE0ECF" w:rsidRDefault="00CE0ECF" w:rsidP="00CE0ECF">
      <w:pPr>
        <w:rPr>
          <w:sz w:val="24"/>
          <w:szCs w:val="32"/>
        </w:rPr>
      </w:pPr>
      <w:bookmarkStart w:id="0" w:name="_GoBack"/>
      <w:bookmarkEnd w:id="0"/>
    </w:p>
    <w:sectPr w:rsidR="00CE0ECF" w:rsidRPr="00CE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BB"/>
    <w:rsid w:val="0056725D"/>
    <w:rsid w:val="00CC7BBB"/>
    <w:rsid w:val="00CE0ECF"/>
    <w:rsid w:val="00EC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A7DECC30.dotm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Aaftab Jandeer</dc:creator>
  <cp:lastModifiedBy>Aaftab Jandeer</cp:lastModifiedBy>
  <cp:revision>2</cp:revision>
  <dcterms:created xsi:type="dcterms:W3CDTF">2015-06-25T05:38:00Z</dcterms:created>
  <dcterms:modified xsi:type="dcterms:W3CDTF">2015-06-25T05:38:00Z</dcterms:modified>
</cp:coreProperties>
</file>